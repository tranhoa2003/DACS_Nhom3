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B7C23C" w14:textId="77777777" w:rsidR="004266D5" w:rsidRPr="006F4C82" w:rsidRDefault="004266D5">
      <w:pPr>
        <w:rPr>
          <w:rFonts w:ascii="Times New Roman" w:hAnsi="Times New Roman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40"/>
        <w:gridCol w:w="3060"/>
        <w:gridCol w:w="1800"/>
        <w:gridCol w:w="2880"/>
      </w:tblGrid>
      <w:tr w:rsidR="004266D5" w:rsidRPr="006F4C82" w14:paraId="6CBE20D3" w14:textId="77777777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02A3712F" w14:textId="3B7453F2" w:rsidR="004266D5" w:rsidRPr="006F4C82" w:rsidRDefault="009C2AE3">
            <w:pPr>
              <w:pStyle w:val="u4"/>
              <w:rPr>
                <w:rFonts w:ascii="Times New Roman" w:hAnsi="Times New Roman"/>
                <w:i w:val="0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Tên</w:t>
            </w:r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Nhóm</w:t>
            </w:r>
            <w:r w:rsidR="004266D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7740" w:type="dxa"/>
            <w:gridSpan w:val="3"/>
          </w:tcPr>
          <w:p w14:paraId="5339D571" w14:textId="5C27A8B0" w:rsidR="004266D5" w:rsidRPr="006F4C82" w:rsidRDefault="00413DA5">
            <w:pPr>
              <w:pStyle w:val="u4"/>
              <w:rPr>
                <w:rFonts w:ascii="Times New Roman" w:hAnsi="Times New Roman"/>
                <w:i w:val="0"/>
                <w:sz w:val="24"/>
                <w:szCs w:val="24"/>
              </w:rPr>
            </w:pPr>
            <w:r>
              <w:rPr>
                <w:rFonts w:ascii="Times New Roman" w:hAnsi="Times New Roman"/>
                <w:i w:val="0"/>
                <w:sz w:val="24"/>
                <w:szCs w:val="24"/>
              </w:rPr>
              <w:t xml:space="preserve"> Nhóm 3</w:t>
            </w:r>
          </w:p>
        </w:tc>
      </w:tr>
      <w:tr w:rsidR="001F12B5" w:rsidRPr="006F4C82" w14:paraId="6CE940F3" w14:textId="77777777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54FE2827" w14:textId="61C83084" w:rsidR="001F12B5" w:rsidRPr="006F4C82" w:rsidRDefault="009C2AE3">
            <w:pPr>
              <w:pStyle w:val="u4"/>
              <w:rPr>
                <w:rFonts w:ascii="Times New Roman" w:hAnsi="Times New Roman"/>
                <w:b/>
                <w:i w:val="0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Tên</w:t>
            </w:r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Đề Tài</w:t>
            </w:r>
            <w:r w:rsidR="001F12B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7740" w:type="dxa"/>
            <w:gridSpan w:val="3"/>
          </w:tcPr>
          <w:p w14:paraId="3557306B" w14:textId="2DAB4889" w:rsidR="001F12B5" w:rsidRPr="00413DA5" w:rsidRDefault="00413DA5">
            <w:pPr>
              <w:pStyle w:val="u4"/>
              <w:rPr>
                <w:rFonts w:ascii="Times New Roman" w:hAnsi="Times New Roman"/>
                <w:i w:val="0"/>
                <w:iCs/>
                <w:sz w:val="24"/>
                <w:szCs w:val="24"/>
              </w:rPr>
            </w:pPr>
            <w:r w:rsidRPr="00413DA5">
              <w:rPr>
                <w:rFonts w:ascii="Times New Roman" w:hAnsi="Times New Roman"/>
                <w:i w:val="0"/>
                <w:iCs/>
                <w:sz w:val="24"/>
                <w:szCs w:val="24"/>
              </w:rPr>
              <w:t>Xây dựng hệ thống phần mềm quản lý nhà trọ cho thuê</w:t>
            </w:r>
          </w:p>
        </w:tc>
      </w:tr>
      <w:tr w:rsidR="004266D5" w:rsidRPr="006F4C82" w14:paraId="746F8EDF" w14:textId="77777777">
        <w:trPr>
          <w:cantSplit/>
          <w:tblHeader/>
        </w:trPr>
        <w:tc>
          <w:tcPr>
            <w:tcW w:w="2340" w:type="dxa"/>
            <w:shd w:val="pct12" w:color="auto" w:fill="FFFFFF"/>
          </w:tcPr>
          <w:p w14:paraId="4B6DA070" w14:textId="3CFB1571" w:rsidR="004266D5" w:rsidRPr="006F4C82" w:rsidRDefault="009C2AE3">
            <w:pPr>
              <w:pStyle w:val="u4"/>
              <w:rPr>
                <w:rFonts w:ascii="Times New Roman" w:hAnsi="Times New Roman"/>
                <w:i w:val="0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Ngày</w:t>
            </w:r>
            <w:r w:rsidRPr="006F4C82"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Họp</w:t>
            </w:r>
            <w:r w:rsidR="004266D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  <w:r w:rsidR="004266D5" w:rsidRPr="006F4C82">
              <w:rPr>
                <w:rFonts w:ascii="Times New Roman" w:hAnsi="Times New Roman"/>
                <w:i w:val="0"/>
                <w:sz w:val="24"/>
                <w:szCs w:val="24"/>
              </w:rPr>
              <w:t xml:space="preserve">  </w:t>
            </w:r>
          </w:p>
        </w:tc>
        <w:tc>
          <w:tcPr>
            <w:tcW w:w="3060" w:type="dxa"/>
          </w:tcPr>
          <w:p w14:paraId="47B0D3C3" w14:textId="548D189D" w:rsidR="004266D5" w:rsidRPr="006F4C82" w:rsidRDefault="002D4909">
            <w:pPr>
              <w:pStyle w:val="u4"/>
              <w:rPr>
                <w:rFonts w:ascii="Times New Roman" w:hAnsi="Times New Roman"/>
                <w:i w:val="0"/>
                <w:sz w:val="24"/>
                <w:szCs w:val="24"/>
              </w:rPr>
            </w:pPr>
            <w:r>
              <w:rPr>
                <w:rFonts w:ascii="Times New Roman" w:hAnsi="Times New Roman"/>
                <w:i w:val="0"/>
                <w:sz w:val="24"/>
                <w:szCs w:val="24"/>
              </w:rPr>
              <w:t>01</w:t>
            </w:r>
            <w:r w:rsidR="00145B1E" w:rsidRPr="006F4C82">
              <w:rPr>
                <w:rFonts w:ascii="Times New Roman" w:hAnsi="Times New Roman"/>
                <w:i w:val="0"/>
                <w:sz w:val="24"/>
                <w:szCs w:val="24"/>
              </w:rPr>
              <w:t>/</w:t>
            </w:r>
            <w:r w:rsidR="00413DA5">
              <w:rPr>
                <w:rFonts w:ascii="Times New Roman" w:hAnsi="Times New Roman"/>
                <w:i w:val="0"/>
                <w:sz w:val="24"/>
                <w:szCs w:val="24"/>
              </w:rPr>
              <w:t>11</w:t>
            </w:r>
            <w:r w:rsidR="00145B1E" w:rsidRPr="006F4C82">
              <w:rPr>
                <w:rFonts w:ascii="Times New Roman" w:hAnsi="Times New Roman"/>
                <w:i w:val="0"/>
                <w:sz w:val="24"/>
                <w:szCs w:val="24"/>
              </w:rPr>
              <w:t>/</w:t>
            </w:r>
            <w:r w:rsidR="00413DA5">
              <w:rPr>
                <w:rFonts w:ascii="Times New Roman" w:hAnsi="Times New Roman"/>
                <w:i w:val="0"/>
                <w:sz w:val="24"/>
                <w:szCs w:val="24"/>
              </w:rPr>
              <w:t>2023</w:t>
            </w:r>
          </w:p>
        </w:tc>
        <w:tc>
          <w:tcPr>
            <w:tcW w:w="1800" w:type="dxa"/>
            <w:shd w:val="pct12" w:color="auto" w:fill="FFFFFF"/>
          </w:tcPr>
          <w:p w14:paraId="65B8A8F8" w14:textId="649A804D" w:rsidR="004266D5" w:rsidRPr="006F4C82" w:rsidRDefault="00BD1CC6">
            <w:pPr>
              <w:pStyle w:val="u4"/>
              <w:rPr>
                <w:rFonts w:ascii="Times New Roman" w:hAnsi="Times New Roman"/>
                <w:b/>
                <w:i w:val="0"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i w:val="0"/>
                <w:sz w:val="24"/>
                <w:szCs w:val="24"/>
              </w:rPr>
              <w:t>Thời</w:t>
            </w:r>
            <w:r>
              <w:rPr>
                <w:rFonts w:ascii="Times New Roman" w:hAnsi="Times New Roman"/>
                <w:b/>
                <w:i w:val="0"/>
                <w:sz w:val="24"/>
                <w:szCs w:val="24"/>
                <w:lang w:val="vi-VN"/>
              </w:rPr>
              <w:t xml:space="preserve"> gian</w:t>
            </w:r>
            <w:r w:rsidR="004266D5" w:rsidRPr="006F4C82">
              <w:rPr>
                <w:rFonts w:ascii="Times New Roman" w:hAnsi="Times New Roman"/>
                <w:b/>
                <w:i w:val="0"/>
                <w:sz w:val="24"/>
                <w:szCs w:val="24"/>
              </w:rPr>
              <w:t>:</w:t>
            </w:r>
          </w:p>
        </w:tc>
        <w:tc>
          <w:tcPr>
            <w:tcW w:w="2880" w:type="dxa"/>
          </w:tcPr>
          <w:p w14:paraId="783716B8" w14:textId="206A1615" w:rsidR="004266D5" w:rsidRPr="006F4C82" w:rsidRDefault="002D4909">
            <w:pPr>
              <w:pStyle w:val="u4"/>
              <w:rPr>
                <w:rFonts w:ascii="Times New Roman" w:hAnsi="Times New Roman"/>
                <w:i w:val="0"/>
                <w:sz w:val="24"/>
                <w:szCs w:val="24"/>
              </w:rPr>
            </w:pPr>
            <w:r>
              <w:rPr>
                <w:rFonts w:ascii="Times New Roman" w:hAnsi="Times New Roman"/>
                <w:i w:val="0"/>
                <w:sz w:val="24"/>
                <w:szCs w:val="24"/>
              </w:rPr>
              <w:t>13</w:t>
            </w:r>
            <w:r w:rsidR="00145B1E" w:rsidRPr="006F4C82">
              <w:rPr>
                <w:rFonts w:ascii="Times New Roman" w:hAnsi="Times New Roman"/>
                <w:i w:val="0"/>
                <w:sz w:val="24"/>
                <w:szCs w:val="24"/>
              </w:rPr>
              <w:t>:</w:t>
            </w:r>
            <w:r>
              <w:rPr>
                <w:rFonts w:ascii="Times New Roman" w:hAnsi="Times New Roman"/>
                <w:i w:val="0"/>
                <w:sz w:val="24"/>
                <w:szCs w:val="24"/>
              </w:rPr>
              <w:t>30</w:t>
            </w:r>
          </w:p>
        </w:tc>
      </w:tr>
    </w:tbl>
    <w:p w14:paraId="76C8EEEE" w14:textId="77777777" w:rsidR="004266D5" w:rsidRPr="006F4C82" w:rsidRDefault="004266D5">
      <w:pPr>
        <w:rPr>
          <w:rFonts w:ascii="Times New Roman" w:hAnsi="Times New Roman"/>
          <w:szCs w:val="24"/>
        </w:rPr>
      </w:pPr>
    </w:p>
    <w:tbl>
      <w:tblPr>
        <w:tblW w:w="0" w:type="auto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shd w:val="clear" w:color="auto" w:fill="800080"/>
        <w:tblLayout w:type="fixed"/>
        <w:tblLook w:val="0000" w:firstRow="0" w:lastRow="0" w:firstColumn="0" w:lastColumn="0" w:noHBand="0" w:noVBand="0"/>
      </w:tblPr>
      <w:tblGrid>
        <w:gridCol w:w="10080"/>
      </w:tblGrid>
      <w:tr w:rsidR="004266D5" w:rsidRPr="006F4C82" w14:paraId="5F7B0EAE" w14:textId="77777777" w:rsidTr="003F7B00">
        <w:trPr>
          <w:cantSplit/>
        </w:trPr>
        <w:tc>
          <w:tcPr>
            <w:tcW w:w="10080" w:type="dxa"/>
            <w:tcBorders>
              <w:top w:val="single" w:sz="6" w:space="0" w:color="auto"/>
              <w:bottom w:val="nil"/>
            </w:tcBorders>
            <w:shd w:val="clear" w:color="auto" w:fill="2F5496"/>
          </w:tcPr>
          <w:p w14:paraId="15830C49" w14:textId="41B4EDA8" w:rsidR="004266D5" w:rsidRPr="003F4E3A" w:rsidRDefault="004266D5" w:rsidP="00277B20">
            <w:pPr>
              <w:pStyle w:val="u3"/>
              <w:tabs>
                <w:tab w:val="left" w:pos="2145"/>
              </w:tabs>
              <w:rPr>
                <w:rFonts w:ascii="Times New Roman" w:hAnsi="Times New Roman"/>
                <w:szCs w:val="26"/>
              </w:rPr>
            </w:pPr>
            <w:r w:rsidRPr="003F4E3A">
              <w:rPr>
                <w:rFonts w:ascii="Times New Roman" w:hAnsi="Times New Roman"/>
                <w:szCs w:val="26"/>
              </w:rPr>
              <w:t xml:space="preserve">1. </w:t>
            </w:r>
            <w:r w:rsidR="00F01094" w:rsidRPr="003F4E3A">
              <w:rPr>
                <w:rFonts w:ascii="Times New Roman" w:hAnsi="Times New Roman"/>
                <w:szCs w:val="26"/>
              </w:rPr>
              <w:t>Mục</w:t>
            </w:r>
            <w:r w:rsidR="00F01094" w:rsidRPr="003F4E3A">
              <w:rPr>
                <w:rFonts w:ascii="Times New Roman" w:hAnsi="Times New Roman"/>
                <w:szCs w:val="26"/>
                <w:lang w:val="vi-VN"/>
              </w:rPr>
              <w:t xml:space="preserve"> đích của buổi họp</w:t>
            </w:r>
            <w:r w:rsidR="00277B20" w:rsidRPr="003F4E3A">
              <w:rPr>
                <w:rFonts w:ascii="Times New Roman" w:hAnsi="Times New Roman"/>
                <w:szCs w:val="26"/>
              </w:rPr>
              <w:tab/>
            </w:r>
          </w:p>
        </w:tc>
      </w:tr>
      <w:tr w:rsidR="004266D5" w:rsidRPr="006F4C82" w14:paraId="0490E1AA" w14:textId="77777777">
        <w:trPr>
          <w:cantSplit/>
          <w:trHeight w:val="1134"/>
        </w:trPr>
        <w:tc>
          <w:tcPr>
            <w:tcW w:w="10080" w:type="dxa"/>
            <w:tcBorders>
              <w:top w:val="nil"/>
              <w:bottom w:val="single" w:sz="6" w:space="0" w:color="auto"/>
            </w:tcBorders>
            <w:shd w:val="clear" w:color="auto" w:fill="FFFFFF"/>
          </w:tcPr>
          <w:p w14:paraId="0EEF11F7" w14:textId="5C63D8A5" w:rsidR="004266D5" w:rsidRPr="00EA4227" w:rsidRDefault="00413DA5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 w:rsidRPr="00EA4227">
              <w:rPr>
                <w:rFonts w:ascii="Times New Roman" w:hAnsi="Times New Roman"/>
                <w:sz w:val="24"/>
                <w:szCs w:val="24"/>
              </w:rPr>
              <w:t xml:space="preserve">Thảo </w:t>
            </w:r>
            <w:r w:rsidR="00EA4227" w:rsidRPr="00EA4227">
              <w:rPr>
                <w:rFonts w:ascii="Times New Roman" w:hAnsi="Times New Roman"/>
                <w:sz w:val="24"/>
                <w:szCs w:val="24"/>
              </w:rPr>
              <w:t>luận về tiến độ và công việc của dự án</w:t>
            </w:r>
          </w:p>
        </w:tc>
      </w:tr>
    </w:tbl>
    <w:p w14:paraId="452DDB53" w14:textId="77777777" w:rsidR="004266D5" w:rsidRPr="006F4C82" w:rsidRDefault="004266D5">
      <w:pPr>
        <w:rPr>
          <w:rFonts w:ascii="Times New Roman" w:hAnsi="Times New Roman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3330"/>
        <w:gridCol w:w="2822"/>
        <w:gridCol w:w="1768"/>
      </w:tblGrid>
      <w:tr w:rsidR="00802042" w:rsidRPr="006F4C82" w14:paraId="5E33566C" w14:textId="77777777" w:rsidTr="00BD1CC6">
        <w:trPr>
          <w:cantSplit/>
        </w:trPr>
        <w:tc>
          <w:tcPr>
            <w:tcW w:w="8312" w:type="dxa"/>
            <w:gridSpan w:val="3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0B43CB35" w14:textId="13FD0E0B" w:rsidR="00802042" w:rsidRPr="003F4E3A" w:rsidRDefault="00802042" w:rsidP="00277B20">
            <w:pPr>
              <w:pStyle w:val="u3"/>
              <w:tabs>
                <w:tab w:val="left" w:pos="2145"/>
              </w:tabs>
              <w:rPr>
                <w:rFonts w:ascii="Times New Roman" w:hAnsi="Times New Roman"/>
                <w:szCs w:val="26"/>
              </w:rPr>
            </w:pPr>
            <w:bookmarkStart w:id="0" w:name="_Hlk116291978"/>
            <w:r w:rsidRPr="003F4E3A">
              <w:rPr>
                <w:rFonts w:ascii="Times New Roman" w:hAnsi="Times New Roman"/>
                <w:szCs w:val="26"/>
              </w:rPr>
              <w:t xml:space="preserve">2. </w:t>
            </w:r>
            <w:r w:rsidR="00F01094" w:rsidRPr="003F4E3A">
              <w:rPr>
                <w:rFonts w:ascii="Times New Roman" w:hAnsi="Times New Roman"/>
                <w:szCs w:val="26"/>
              </w:rPr>
              <w:t>Thành</w:t>
            </w:r>
            <w:r w:rsidR="00F01094" w:rsidRPr="003F4E3A">
              <w:rPr>
                <w:rFonts w:ascii="Times New Roman" w:hAnsi="Times New Roman"/>
                <w:szCs w:val="26"/>
                <w:lang w:val="vi-VN"/>
              </w:rPr>
              <w:t xml:space="preserve"> viên tham gia buổi họp</w:t>
            </w:r>
            <w:r w:rsidRPr="003F4E3A">
              <w:rPr>
                <w:rFonts w:ascii="Times New Roman" w:hAnsi="Times New Roman"/>
                <w:szCs w:val="26"/>
              </w:rPr>
              <w:t xml:space="preserve"> </w:t>
            </w:r>
          </w:p>
        </w:tc>
        <w:tc>
          <w:tcPr>
            <w:tcW w:w="1768" w:type="dxa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42D771BE" w14:textId="77777777" w:rsidR="00802042" w:rsidRPr="006F4C82" w:rsidRDefault="00802042" w:rsidP="00277B20">
            <w:pPr>
              <w:pStyle w:val="u3"/>
              <w:tabs>
                <w:tab w:val="left" w:pos="2145"/>
              </w:tabs>
              <w:rPr>
                <w:rFonts w:ascii="Times New Roman" w:hAnsi="Times New Roman"/>
                <w:sz w:val="24"/>
                <w:szCs w:val="24"/>
              </w:rPr>
            </w:pPr>
          </w:p>
        </w:tc>
      </w:tr>
      <w:bookmarkEnd w:id="0"/>
      <w:tr w:rsidR="00802042" w:rsidRPr="006F4C82" w14:paraId="5E797C48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72874340" w14:textId="16488D90" w:rsidR="00802042" w:rsidRPr="002C7FF3" w:rsidRDefault="002C7FF3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  <w:t>MSSV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4A2BDC2B" w14:textId="58B654D1" w:rsidR="00802042" w:rsidRPr="002C7FF3" w:rsidRDefault="002C7FF3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  <w:t>Họ Và Tên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0FAA4972" w14:textId="77777777" w:rsidR="00802042" w:rsidRPr="002C7FF3" w:rsidRDefault="00802042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E-mail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D0CECE"/>
          </w:tcPr>
          <w:p w14:paraId="12D05C81" w14:textId="5FE0E6D9" w:rsidR="00802042" w:rsidRPr="002C7FF3" w:rsidRDefault="002C7FF3" w:rsidP="00CA6963">
            <w:pPr>
              <w:pStyle w:val="CovFormText"/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</w:pP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Tham</w:t>
            </w:r>
            <w:r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  <w:lang w:val="vi-VN"/>
              </w:rPr>
              <w:t xml:space="preserve"> dự</w:t>
            </w:r>
            <w:r w:rsidR="00802042" w:rsidRPr="002C7FF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 xml:space="preserve"> (Y/N)</w:t>
            </w:r>
          </w:p>
        </w:tc>
      </w:tr>
      <w:tr w:rsidR="00802042" w:rsidRPr="006F4C82" w14:paraId="17FCAB86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5A1B191" w14:textId="48B2FD6E" w:rsidR="00802042" w:rsidRPr="00413DA5" w:rsidRDefault="00413DA5" w:rsidP="00413DA5">
            <w:pPr>
              <w:pStyle w:val="CovFormText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13DA5">
              <w:rPr>
                <w:rFonts w:ascii="Times New Roman" w:hAnsi="Times New Roman"/>
                <w:sz w:val="24"/>
                <w:szCs w:val="24"/>
              </w:rPr>
              <w:t>21011124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25F897" w14:textId="5A788FAD" w:rsidR="00802042" w:rsidRPr="006F4C82" w:rsidRDefault="00413DA5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Ngô Trọng Hiếu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BEAEDE" w14:textId="0A04907D" w:rsidR="00802042" w:rsidRPr="006F4C82" w:rsidRDefault="00413DA5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21011124@st.phenikaa-uni.edu.vn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4757B6" w14:textId="5E2CB94F" w:rsidR="00802042" w:rsidRPr="006F4C82" w:rsidRDefault="00413DA5" w:rsidP="00413DA5">
            <w:pPr>
              <w:pStyle w:val="CovFormText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Y</w:t>
            </w:r>
          </w:p>
        </w:tc>
      </w:tr>
      <w:tr w:rsidR="00802042" w:rsidRPr="006F4C82" w14:paraId="30DD1F18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4CF551" w14:textId="778F33A6" w:rsidR="00802042" w:rsidRPr="00413DA5" w:rsidRDefault="00413DA5" w:rsidP="00413DA5">
            <w:pPr>
              <w:pStyle w:val="CovFormText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13DA5">
              <w:rPr>
                <w:rFonts w:ascii="Times New Roman" w:hAnsi="Times New Roman"/>
                <w:sz w:val="24"/>
                <w:szCs w:val="24"/>
                <w:lang w:val="vi-VN"/>
              </w:rPr>
              <w:t>21012872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A6C02C3" w14:textId="479E5E16" w:rsidR="00802042" w:rsidRPr="006F4C82" w:rsidRDefault="00413DA5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Trần Gia Hòa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B2C09E" w14:textId="03E3E838" w:rsidR="00802042" w:rsidRPr="006F4C82" w:rsidRDefault="00413DA5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2101</w:t>
            </w:r>
            <w:r>
              <w:rPr>
                <w:rFonts w:ascii="Times New Roman" w:hAnsi="Times New Roman"/>
                <w:sz w:val="24"/>
                <w:szCs w:val="24"/>
              </w:rPr>
              <w:t>2872</w:t>
            </w:r>
            <w:r>
              <w:rPr>
                <w:rFonts w:ascii="Times New Roman" w:hAnsi="Times New Roman"/>
                <w:sz w:val="24"/>
                <w:szCs w:val="24"/>
              </w:rPr>
              <w:t>@st.phenikaa-uni.edu.vn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9435B4" w14:textId="2B09731C" w:rsidR="00802042" w:rsidRPr="006F4C82" w:rsidRDefault="00413DA5" w:rsidP="00413DA5">
            <w:pPr>
              <w:pStyle w:val="CovFormText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Y</w:t>
            </w:r>
          </w:p>
        </w:tc>
      </w:tr>
      <w:tr w:rsidR="00802042" w:rsidRPr="006F4C82" w14:paraId="31E8E910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FEBA5B" w14:textId="57180DF2" w:rsidR="00802042" w:rsidRPr="00413DA5" w:rsidRDefault="00413DA5" w:rsidP="00413DA5">
            <w:pPr>
              <w:pStyle w:val="CovFormText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413DA5">
              <w:rPr>
                <w:rFonts w:ascii="Times New Roman" w:hAnsi="Times New Roman"/>
                <w:sz w:val="24"/>
                <w:szCs w:val="24"/>
              </w:rPr>
              <w:t>21010609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03FF859" w14:textId="73F82FE2" w:rsidR="00802042" w:rsidRPr="006F4C82" w:rsidRDefault="00413DA5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Đỗ Anh Thắng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1272627" w14:textId="750E27C3" w:rsidR="00802042" w:rsidRPr="006F4C82" w:rsidRDefault="00413DA5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2101</w:t>
            </w:r>
            <w:r>
              <w:rPr>
                <w:rFonts w:ascii="Times New Roman" w:hAnsi="Times New Roman"/>
                <w:sz w:val="24"/>
                <w:szCs w:val="24"/>
              </w:rPr>
              <w:t>0609</w:t>
            </w:r>
            <w:r>
              <w:rPr>
                <w:rFonts w:ascii="Times New Roman" w:hAnsi="Times New Roman"/>
                <w:sz w:val="24"/>
                <w:szCs w:val="24"/>
              </w:rPr>
              <w:t>@st.phenikaa-uni.edu.vn</w:t>
            </w: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5EF8C5E" w14:textId="2491C141" w:rsidR="00802042" w:rsidRPr="006F4C82" w:rsidRDefault="00413DA5" w:rsidP="00413DA5">
            <w:pPr>
              <w:pStyle w:val="CovFormText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Y</w:t>
            </w:r>
          </w:p>
        </w:tc>
      </w:tr>
      <w:tr w:rsidR="00802042" w:rsidRPr="006F4C82" w14:paraId="25A201EE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F41C867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9B1FD19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C476E37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5C0E6B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042" w:rsidRPr="006F4C82" w14:paraId="31CB02FD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330BFE2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03E1254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851D019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5A90FAC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042" w:rsidRPr="006F4C82" w14:paraId="26E8930F" w14:textId="77777777" w:rsidTr="00BD1CC6">
        <w:trPr>
          <w:cantSplit/>
        </w:trPr>
        <w:tc>
          <w:tcPr>
            <w:tcW w:w="2160" w:type="dxa"/>
            <w:tcBorders>
              <w:top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543E8504" w14:textId="20E98936" w:rsidR="00802042" w:rsidRPr="006F4C82" w:rsidRDefault="00F01094" w:rsidP="00CA6963">
            <w:pPr>
              <w:pStyle w:val="CovFormText"/>
              <w:rPr>
                <w:rFonts w:ascii="Times New Roman" w:hAnsi="Times New Roman"/>
                <w:sz w:val="24"/>
                <w:szCs w:val="24"/>
                <w:lang w:val="vi-VN"/>
              </w:rPr>
            </w:pPr>
            <w:r w:rsidRPr="006F4C82">
              <w:rPr>
                <w:rFonts w:ascii="Times New Roman" w:hAnsi="Times New Roman"/>
                <w:sz w:val="24"/>
                <w:szCs w:val="24"/>
                <w:lang w:val="vi-VN"/>
              </w:rPr>
              <w:t>GV</w:t>
            </w:r>
            <w:r w:rsidR="0043788C" w:rsidRPr="006F4C82">
              <w:rPr>
                <w:rFonts w:ascii="Times New Roman" w:hAnsi="Times New Roman"/>
                <w:sz w:val="24"/>
                <w:szCs w:val="24"/>
                <w:lang w:val="vi-VN"/>
              </w:rPr>
              <w:t>HD</w:t>
            </w:r>
          </w:p>
        </w:tc>
        <w:tc>
          <w:tcPr>
            <w:tcW w:w="3330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7D81D3E0" w14:textId="03DB1909" w:rsidR="00802042" w:rsidRPr="006F4C82" w:rsidRDefault="00307816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Phạm Trung Dũng</w:t>
            </w:r>
          </w:p>
        </w:tc>
        <w:tc>
          <w:tcPr>
            <w:tcW w:w="2822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78AA2804" w14:textId="77777777" w:rsidR="00802042" w:rsidRPr="006F4C82" w:rsidRDefault="00802042" w:rsidP="00CA6963">
            <w:pPr>
              <w:pStyle w:val="CovFormText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768" w:type="dxa"/>
            <w:tcBorders>
              <w:top w:val="dotted" w:sz="4" w:space="0" w:color="auto"/>
              <w:left w:val="dotted" w:sz="4" w:space="0" w:color="auto"/>
              <w:bottom w:val="single" w:sz="6" w:space="0" w:color="auto"/>
              <w:right w:val="dotted" w:sz="4" w:space="0" w:color="auto"/>
            </w:tcBorders>
          </w:tcPr>
          <w:p w14:paraId="32CE142B" w14:textId="075C0EA4" w:rsidR="00802042" w:rsidRPr="006F4C82" w:rsidRDefault="00307816" w:rsidP="00307816">
            <w:pPr>
              <w:pStyle w:val="CovFormText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Y</w:t>
            </w:r>
          </w:p>
        </w:tc>
      </w:tr>
    </w:tbl>
    <w:p w14:paraId="435E6D55" w14:textId="77777777" w:rsidR="001F12B5" w:rsidRPr="006F4C82" w:rsidRDefault="001F12B5">
      <w:pPr>
        <w:rPr>
          <w:rFonts w:ascii="Times New Roman" w:hAnsi="Times New Roman"/>
          <w:b/>
          <w:color w:val="800080"/>
          <w:szCs w:val="24"/>
        </w:rPr>
      </w:pPr>
    </w:p>
    <w:p w14:paraId="6AB5F0AD" w14:textId="08200F23" w:rsidR="008C0503" w:rsidRPr="006F4C82" w:rsidRDefault="00CA6963" w:rsidP="0063035A">
      <w:pPr>
        <w:jc w:val="both"/>
        <w:rPr>
          <w:rFonts w:ascii="Times New Roman" w:hAnsi="Times New Roman"/>
          <w:i/>
          <w:iCs/>
          <w:szCs w:val="24"/>
          <w:lang w:val="vi-VN"/>
        </w:rPr>
      </w:pPr>
      <w:r w:rsidRPr="006F4C82">
        <w:rPr>
          <w:rFonts w:ascii="Times New Roman" w:hAnsi="Times New Roman"/>
          <w:b/>
          <w:color w:val="800080"/>
          <w:szCs w:val="24"/>
        </w:rPr>
        <w:br w:type="page"/>
      </w:r>
      <w:r w:rsidR="008C0503" w:rsidRPr="006F4C82">
        <w:rPr>
          <w:rFonts w:ascii="Times New Roman" w:hAnsi="Times New Roman"/>
          <w:i/>
          <w:iCs/>
          <w:szCs w:val="24"/>
          <w:lang w:val="vi-VN"/>
        </w:rPr>
        <w:lastRenderedPageBreak/>
        <w:t xml:space="preserve">Viết về nội dung thảo luận trong buổi họp và thể hiện rõ các công việc được giao, kế hoạch các hành động, các thời hạn </w:t>
      </w:r>
      <w:r w:rsidR="00CA4CCB" w:rsidRPr="006F4C82">
        <w:rPr>
          <w:rFonts w:ascii="Times New Roman" w:hAnsi="Times New Roman"/>
          <w:i/>
          <w:iCs/>
          <w:szCs w:val="24"/>
          <w:lang w:val="vi-VN"/>
        </w:rPr>
        <w:t>được hướng dẫn/lên kế hoạch để thực hiện.</w:t>
      </w:r>
    </w:p>
    <w:p w14:paraId="6DD249BE" w14:textId="77777777" w:rsidR="00CA6963" w:rsidRPr="006F4C82" w:rsidRDefault="00CA6963">
      <w:pPr>
        <w:rPr>
          <w:rFonts w:ascii="Times New Roman" w:hAnsi="Times New Roman"/>
          <w:b/>
          <w:i/>
          <w:iCs/>
          <w:color w:val="800080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64"/>
        <w:gridCol w:w="16"/>
      </w:tblGrid>
      <w:tr w:rsidR="00CA6963" w:rsidRPr="006F4C82" w14:paraId="114AF256" w14:textId="77777777" w:rsidTr="003F7B00">
        <w:trPr>
          <w:cantSplit/>
        </w:trPr>
        <w:tc>
          <w:tcPr>
            <w:tcW w:w="10080" w:type="dxa"/>
            <w:gridSpan w:val="2"/>
            <w:tcBorders>
              <w:top w:val="single" w:sz="6" w:space="0" w:color="auto"/>
              <w:bottom w:val="dotted" w:sz="4" w:space="0" w:color="auto"/>
            </w:tcBorders>
            <w:shd w:val="clear" w:color="auto" w:fill="2F5496"/>
          </w:tcPr>
          <w:p w14:paraId="3763F8C2" w14:textId="56116B49" w:rsidR="00CA6963" w:rsidRPr="003F4E3A" w:rsidRDefault="00802042" w:rsidP="003F7B00">
            <w:pPr>
              <w:pStyle w:val="u3"/>
              <w:rPr>
                <w:rFonts w:ascii="Times New Roman" w:hAnsi="Times New Roman"/>
                <w:szCs w:val="26"/>
                <w:lang w:val="vi-VN"/>
              </w:rPr>
            </w:pPr>
            <w:r w:rsidRPr="003F4E3A">
              <w:rPr>
                <w:rFonts w:ascii="Times New Roman" w:hAnsi="Times New Roman"/>
                <w:szCs w:val="26"/>
              </w:rPr>
              <w:t>3</w:t>
            </w:r>
            <w:r w:rsidR="00CA6963" w:rsidRPr="003F4E3A">
              <w:rPr>
                <w:rFonts w:ascii="Times New Roman" w:hAnsi="Times New Roman"/>
                <w:szCs w:val="26"/>
              </w:rPr>
              <w:t xml:space="preserve">. </w:t>
            </w:r>
            <w:r w:rsidR="004E067B" w:rsidRPr="003F4E3A">
              <w:rPr>
                <w:rFonts w:ascii="Times New Roman" w:hAnsi="Times New Roman"/>
                <w:szCs w:val="26"/>
              </w:rPr>
              <w:t>Các</w:t>
            </w:r>
            <w:r w:rsidR="004E067B" w:rsidRPr="003F4E3A">
              <w:rPr>
                <w:rFonts w:ascii="Times New Roman" w:hAnsi="Times New Roman"/>
                <w:szCs w:val="26"/>
                <w:lang w:val="vi-VN"/>
              </w:rPr>
              <w:t xml:space="preserve"> chủ </w:t>
            </w:r>
            <w:r w:rsidR="00E441EC" w:rsidRPr="003F4E3A">
              <w:rPr>
                <w:rFonts w:ascii="Times New Roman" w:hAnsi="Times New Roman"/>
                <w:szCs w:val="26"/>
                <w:lang w:val="vi-VN"/>
              </w:rPr>
              <w:t xml:space="preserve">đề, </w:t>
            </w:r>
            <w:r w:rsidR="004E067B" w:rsidRPr="003F4E3A">
              <w:rPr>
                <w:rFonts w:ascii="Times New Roman" w:hAnsi="Times New Roman"/>
                <w:szCs w:val="26"/>
                <w:lang w:val="vi-VN"/>
              </w:rPr>
              <w:t xml:space="preserve">các </w:t>
            </w:r>
            <w:r w:rsidR="00E441EC" w:rsidRPr="003F4E3A">
              <w:rPr>
                <w:rFonts w:ascii="Times New Roman" w:hAnsi="Times New Roman"/>
                <w:szCs w:val="26"/>
                <w:lang w:val="vi-VN"/>
              </w:rPr>
              <w:t>vấn đề thảo luận trong buổi họp và các quyết định</w:t>
            </w:r>
            <w:r w:rsidR="004E067B" w:rsidRPr="003F4E3A">
              <w:rPr>
                <w:rFonts w:ascii="Times New Roman" w:hAnsi="Times New Roman"/>
                <w:szCs w:val="26"/>
                <w:lang w:val="vi-VN"/>
              </w:rPr>
              <w:t xml:space="preserve"> sẽ thực hiện</w:t>
            </w:r>
          </w:p>
        </w:tc>
      </w:tr>
      <w:tr w:rsidR="001F12B5" w:rsidRPr="006F4C82" w14:paraId="01259A46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375677B7" w14:textId="434E27ED" w:rsidR="001F12B5" w:rsidRPr="006F4C82" w:rsidRDefault="001F12B5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 xml:space="preserve">1. </w:t>
            </w:r>
          </w:p>
          <w:p w14:paraId="0B3B6886" w14:textId="7A6058FB" w:rsidR="00277B20" w:rsidRPr="006F4C82" w:rsidRDefault="00307816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Báo cáo tiến độ công việc của nhóm và công việc của từng thành viên.</w:t>
            </w:r>
          </w:p>
        </w:tc>
      </w:tr>
      <w:tr w:rsidR="001F12B5" w:rsidRPr="006F4C82" w14:paraId="0689E66F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74BA1B85" w14:textId="537801C7" w:rsidR="001F12B5" w:rsidRPr="006F4C82" w:rsidRDefault="001F12B5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>2.</w:t>
            </w:r>
          </w:p>
          <w:p w14:paraId="22BEA342" w14:textId="185215E8" w:rsidR="00277B20" w:rsidRPr="006F4C82" w:rsidRDefault="00307816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Nêu những khó khăn và vướng mắc với giảng viên hướng dẫn.</w:t>
            </w:r>
          </w:p>
        </w:tc>
      </w:tr>
      <w:tr w:rsidR="001F12B5" w:rsidRPr="006F4C82" w14:paraId="1A769D5A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76"/>
        </w:trPr>
        <w:tc>
          <w:tcPr>
            <w:tcW w:w="10064" w:type="dxa"/>
          </w:tcPr>
          <w:p w14:paraId="7359E06D" w14:textId="77777777" w:rsidR="001F12B5" w:rsidRDefault="001F12B5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>3.</w:t>
            </w:r>
          </w:p>
          <w:p w14:paraId="592924D3" w14:textId="3C37D195" w:rsidR="00277B20" w:rsidRPr="006F4C82" w:rsidRDefault="00307816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Giảng viên hướng dẫn xem, duyệt dự án và nhận xét về chất lượng công việc đã làm..</w:t>
            </w:r>
          </w:p>
        </w:tc>
      </w:tr>
      <w:tr w:rsidR="001F12B5" w:rsidRPr="006F4C82" w14:paraId="5FC0FD96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0D47876D" w14:textId="0C2307B7" w:rsidR="00307816" w:rsidRPr="006F4C82" w:rsidRDefault="001F12B5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>4.</w:t>
            </w:r>
          </w:p>
          <w:p w14:paraId="122CE7B0" w14:textId="15EF7500" w:rsidR="00277B20" w:rsidRPr="006F4C82" w:rsidRDefault="00307816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Đưa ra mục tiêu và kế hoạch hoàn thành dự án.</w:t>
            </w:r>
          </w:p>
        </w:tc>
      </w:tr>
      <w:tr w:rsidR="001F12B5" w:rsidRPr="006F4C82" w14:paraId="1C97682E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2640034E" w14:textId="6DC4A469" w:rsidR="00802042" w:rsidRPr="006F4C82" w:rsidRDefault="00802042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>5.</w:t>
            </w:r>
          </w:p>
          <w:p w14:paraId="00CB9172" w14:textId="77777777" w:rsidR="00277B20" w:rsidRPr="006F4C82" w:rsidRDefault="00277B20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802042" w:rsidRPr="006F4C82" w14:paraId="3A549022" w14:textId="77777777" w:rsidTr="00CA6963">
        <w:tblPrEx>
          <w:tblBorders>
            <w:top w:val="dotted" w:sz="4" w:space="0" w:color="auto"/>
            <w:insideH w:val="dotted" w:sz="4" w:space="0" w:color="auto"/>
            <w:insideV w:val="dotted" w:sz="4" w:space="0" w:color="auto"/>
          </w:tblBorders>
        </w:tblPrEx>
        <w:trPr>
          <w:gridAfter w:val="1"/>
          <w:wAfter w:w="16" w:type="dxa"/>
          <w:cantSplit/>
          <w:trHeight w:val="264"/>
        </w:trPr>
        <w:tc>
          <w:tcPr>
            <w:tcW w:w="10064" w:type="dxa"/>
          </w:tcPr>
          <w:p w14:paraId="7784752A" w14:textId="77777777" w:rsidR="00802042" w:rsidRPr="006F4C82" w:rsidRDefault="00802042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  <w:r w:rsidRPr="006F4C82">
              <w:rPr>
                <w:rFonts w:ascii="Times New Roman" w:hAnsi="Times New Roman"/>
                <w:sz w:val="24"/>
                <w:szCs w:val="24"/>
              </w:rPr>
              <w:t>…</w:t>
            </w:r>
          </w:p>
          <w:p w14:paraId="2F8FCA67" w14:textId="77777777" w:rsidR="00277B20" w:rsidRPr="006F4C82" w:rsidRDefault="00277B20" w:rsidP="00B36BC4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351CBA7D" w14:textId="77777777" w:rsidR="004D42BB" w:rsidRPr="006F4C82" w:rsidRDefault="004D42BB" w:rsidP="004D42BB">
      <w:pPr>
        <w:pStyle w:val="u1"/>
        <w:rPr>
          <w:rFonts w:ascii="Times New Roman" w:hAnsi="Times New Roman"/>
          <w:b/>
          <w:color w:val="800080"/>
          <w:sz w:val="24"/>
          <w:szCs w:val="24"/>
        </w:rPr>
      </w:pPr>
    </w:p>
    <w:p w14:paraId="2A2B2201" w14:textId="77777777" w:rsidR="004D42BB" w:rsidRPr="006F4C82" w:rsidRDefault="004D42BB" w:rsidP="004D42BB">
      <w:pPr>
        <w:rPr>
          <w:rFonts w:ascii="Times New Roman" w:hAnsi="Times New Roman"/>
          <w:szCs w:val="24"/>
        </w:rPr>
      </w:pPr>
    </w:p>
    <w:tbl>
      <w:tblPr>
        <w:tblW w:w="10080" w:type="dxa"/>
        <w:tblInd w:w="1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33"/>
        <w:gridCol w:w="2977"/>
        <w:gridCol w:w="1570"/>
        <w:gridCol w:w="3600"/>
      </w:tblGrid>
      <w:tr w:rsidR="004D42BB" w:rsidRPr="006F4C82" w14:paraId="2F2FA9C7" w14:textId="77777777" w:rsidTr="003F7B00">
        <w:trPr>
          <w:cantSplit/>
        </w:trPr>
        <w:tc>
          <w:tcPr>
            <w:tcW w:w="10080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2F5496"/>
          </w:tcPr>
          <w:p w14:paraId="53C45CF9" w14:textId="59CE5BEA" w:rsidR="004D42BB" w:rsidRPr="003F4E3A" w:rsidRDefault="00802042" w:rsidP="00F15879">
            <w:pPr>
              <w:pStyle w:val="u3"/>
              <w:keepLines/>
              <w:rPr>
                <w:rFonts w:ascii="Times New Roman" w:hAnsi="Times New Roman"/>
                <w:szCs w:val="26"/>
              </w:rPr>
            </w:pPr>
            <w:r w:rsidRPr="003F4E3A">
              <w:rPr>
                <w:rFonts w:ascii="Times New Roman" w:hAnsi="Times New Roman"/>
                <w:szCs w:val="26"/>
              </w:rPr>
              <w:t>4</w:t>
            </w:r>
            <w:r w:rsidR="004D42BB" w:rsidRPr="003F4E3A">
              <w:rPr>
                <w:rFonts w:ascii="Times New Roman" w:hAnsi="Times New Roman"/>
                <w:szCs w:val="26"/>
              </w:rPr>
              <w:t xml:space="preserve">. </w:t>
            </w:r>
            <w:r w:rsidR="004E067B" w:rsidRPr="003F4E3A">
              <w:rPr>
                <w:rFonts w:ascii="Times New Roman" w:hAnsi="Times New Roman"/>
                <w:szCs w:val="26"/>
              </w:rPr>
              <w:t>Buổi</w:t>
            </w:r>
            <w:r w:rsidR="004E067B" w:rsidRPr="003F4E3A">
              <w:rPr>
                <w:rFonts w:ascii="Times New Roman" w:hAnsi="Times New Roman"/>
                <w:szCs w:val="26"/>
                <w:lang w:val="vi-VN"/>
              </w:rPr>
              <w:t xml:space="preserve"> họp tiếp theo</w:t>
            </w:r>
            <w:r w:rsidR="004D42BB" w:rsidRPr="003F4E3A">
              <w:rPr>
                <w:rFonts w:ascii="Times New Roman" w:hAnsi="Times New Roman"/>
                <w:szCs w:val="26"/>
              </w:rPr>
              <w:t xml:space="preserve"> (</w:t>
            </w:r>
            <w:r w:rsidR="004E067B" w:rsidRPr="003F4E3A">
              <w:rPr>
                <w:rFonts w:ascii="Times New Roman" w:hAnsi="Times New Roman"/>
                <w:szCs w:val="26"/>
              </w:rPr>
              <w:t>nếu</w:t>
            </w:r>
            <w:r w:rsidR="004E067B" w:rsidRPr="003F4E3A">
              <w:rPr>
                <w:rFonts w:ascii="Times New Roman" w:hAnsi="Times New Roman"/>
                <w:szCs w:val="26"/>
                <w:lang w:val="vi-VN"/>
              </w:rPr>
              <w:t xml:space="preserve"> có kế hoạch</w:t>
            </w:r>
            <w:r w:rsidR="004D42BB" w:rsidRPr="003F4E3A">
              <w:rPr>
                <w:rFonts w:ascii="Times New Roman" w:hAnsi="Times New Roman"/>
                <w:szCs w:val="26"/>
              </w:rPr>
              <w:t>)</w:t>
            </w:r>
          </w:p>
        </w:tc>
      </w:tr>
      <w:tr w:rsidR="00537CDF" w:rsidRPr="006F4C82" w14:paraId="7A4DDD09" w14:textId="77777777" w:rsidTr="00E77A1F">
        <w:trPr>
          <w:cantSplit/>
          <w:trHeight w:val="252"/>
        </w:trPr>
        <w:tc>
          <w:tcPr>
            <w:tcW w:w="19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14:paraId="529111A8" w14:textId="43CF5874" w:rsidR="00537CDF" w:rsidRPr="006F4C82" w:rsidRDefault="00E77A1F" w:rsidP="00F15879">
            <w:pPr>
              <w:pStyle w:val="CovFormText"/>
              <w:keepNext/>
              <w:keepLines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Ngày</w:t>
            </w:r>
            <w:r w:rsidR="00537CDF" w:rsidRPr="006F4C82">
              <w:rPr>
                <w:rFonts w:ascii="Times New Roman" w:hAnsi="Times New Roman"/>
                <w:b/>
                <w:sz w:val="24"/>
                <w:szCs w:val="24"/>
              </w:rPr>
              <w:t xml:space="preserve">:  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25F361F" w14:textId="77777777" w:rsidR="00537CDF" w:rsidRPr="006F4C82" w:rsidRDefault="00537CDF" w:rsidP="00F15879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5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14:paraId="39ABFFCE" w14:textId="1677D162" w:rsidR="00537CDF" w:rsidRPr="006F4C82" w:rsidRDefault="00E77A1F" w:rsidP="00F15879">
            <w:pPr>
              <w:pStyle w:val="CovFormText"/>
              <w:keepNext/>
              <w:keepLines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Thời</w:t>
            </w:r>
            <w:r>
              <w:rPr>
                <w:rFonts w:ascii="Times New Roman" w:hAnsi="Times New Roman"/>
                <w:b/>
                <w:sz w:val="24"/>
                <w:szCs w:val="24"/>
                <w:lang w:val="vi-VN"/>
              </w:rPr>
              <w:t xml:space="preserve"> gian</w:t>
            </w:r>
            <w:r w:rsidR="00537CDF" w:rsidRPr="006F4C82">
              <w:rPr>
                <w:rFonts w:ascii="Times New Roman" w:hAnsi="Times New Roman"/>
                <w:b/>
                <w:sz w:val="24"/>
                <w:szCs w:val="24"/>
              </w:rPr>
              <w:t xml:space="preserve">:  </w:t>
            </w:r>
          </w:p>
        </w:tc>
        <w:tc>
          <w:tcPr>
            <w:tcW w:w="36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68152B0" w14:textId="77777777" w:rsidR="00537CDF" w:rsidRPr="006F4C82" w:rsidRDefault="00537CDF" w:rsidP="00F15879">
            <w:pPr>
              <w:pStyle w:val="CovFormText"/>
              <w:keepNext/>
              <w:keepLines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4D42BB" w:rsidRPr="006F4C82" w14:paraId="6D5DED48" w14:textId="77777777" w:rsidTr="00BD1CC6">
        <w:trPr>
          <w:cantSplit/>
        </w:trPr>
        <w:tc>
          <w:tcPr>
            <w:tcW w:w="193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FFFFFF"/>
          </w:tcPr>
          <w:p w14:paraId="18259DD4" w14:textId="1E46839F" w:rsidR="004D42BB" w:rsidRPr="006F4C82" w:rsidRDefault="00E77A1F" w:rsidP="00F15879">
            <w:pPr>
              <w:pStyle w:val="utrang"/>
              <w:keepNext/>
              <w:keepLines/>
              <w:spacing w:before="60"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Mục</w:t>
            </w:r>
            <w:r>
              <w:rPr>
                <w:rFonts w:ascii="Times New Roman" w:hAnsi="Times New Roman"/>
                <w:sz w:val="24"/>
                <w:szCs w:val="24"/>
                <w:lang w:val="vi-VN"/>
              </w:rPr>
              <w:t xml:space="preserve"> tiêu</w:t>
            </w:r>
            <w:r w:rsidR="004D42BB" w:rsidRPr="006F4C82">
              <w:rPr>
                <w:rFonts w:ascii="Times New Roman" w:hAnsi="Times New Roman"/>
                <w:sz w:val="24"/>
                <w:szCs w:val="24"/>
              </w:rPr>
              <w:t xml:space="preserve">:  </w:t>
            </w:r>
          </w:p>
        </w:tc>
        <w:tc>
          <w:tcPr>
            <w:tcW w:w="8147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62495B8" w14:textId="77777777" w:rsidR="004D42BB" w:rsidRPr="006F4C82" w:rsidRDefault="004D42BB" w:rsidP="00F15879">
            <w:pPr>
              <w:pStyle w:val="utrang"/>
              <w:keepNext/>
              <w:keepLines/>
              <w:spacing w:before="60" w:after="60"/>
              <w:rPr>
                <w:rFonts w:ascii="Times New Roman" w:hAnsi="Times New Roman"/>
                <w:b w:val="0"/>
                <w:sz w:val="24"/>
                <w:szCs w:val="24"/>
              </w:rPr>
            </w:pPr>
          </w:p>
          <w:p w14:paraId="7490AD86" w14:textId="77777777" w:rsidR="004D42BB" w:rsidRPr="006F4C82" w:rsidRDefault="004D42BB" w:rsidP="00F15879">
            <w:pPr>
              <w:pStyle w:val="utrang"/>
              <w:keepNext/>
              <w:keepLines/>
              <w:spacing w:before="60" w:after="60"/>
              <w:rPr>
                <w:rFonts w:ascii="Times New Roman" w:hAnsi="Times New Roman"/>
                <w:b w:val="0"/>
                <w:sz w:val="24"/>
                <w:szCs w:val="24"/>
              </w:rPr>
            </w:pPr>
          </w:p>
        </w:tc>
      </w:tr>
    </w:tbl>
    <w:p w14:paraId="4764C9E2" w14:textId="77777777" w:rsidR="004266D5" w:rsidRPr="006F4C82" w:rsidRDefault="004266D5" w:rsidP="004D42BB">
      <w:pPr>
        <w:pStyle w:val="Chntrang"/>
        <w:tabs>
          <w:tab w:val="clear" w:pos="4320"/>
          <w:tab w:val="clear" w:pos="8640"/>
        </w:tabs>
        <w:rPr>
          <w:rFonts w:ascii="Times New Roman" w:hAnsi="Times New Roman"/>
          <w:szCs w:val="24"/>
        </w:rPr>
      </w:pPr>
    </w:p>
    <w:p w14:paraId="00A1BE25" w14:textId="77777777" w:rsidR="000E11B1" w:rsidRPr="006F4C82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58083927" w14:textId="77777777" w:rsidR="000E11B1" w:rsidRPr="006F4C82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4E857159" w14:textId="77777777" w:rsidR="000E11B1" w:rsidRPr="006F4C82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705A4303" w14:textId="77777777" w:rsidR="000E11B1" w:rsidRPr="006F4C82" w:rsidRDefault="000E11B1" w:rsidP="000E11B1">
      <w:pPr>
        <w:rPr>
          <w:rFonts w:ascii="Times New Roman" w:hAnsi="Times New Roman"/>
          <w:i/>
          <w:iCs/>
          <w:szCs w:val="24"/>
        </w:rPr>
      </w:pPr>
    </w:p>
    <w:p w14:paraId="043F3D47" w14:textId="77777777" w:rsidR="000E11B1" w:rsidRPr="006F4C82" w:rsidRDefault="000E11B1" w:rsidP="004D42BB">
      <w:pPr>
        <w:pStyle w:val="Chntrang"/>
        <w:tabs>
          <w:tab w:val="clear" w:pos="4320"/>
          <w:tab w:val="clear" w:pos="8640"/>
        </w:tabs>
        <w:rPr>
          <w:rFonts w:ascii="Times New Roman" w:hAnsi="Times New Roman"/>
          <w:szCs w:val="24"/>
        </w:rPr>
      </w:pPr>
    </w:p>
    <w:sectPr w:rsidR="000E11B1" w:rsidRPr="006F4C82" w:rsidSect="004D42BB">
      <w:headerReference w:type="default" r:id="rId9"/>
      <w:footerReference w:type="default" r:id="rId10"/>
      <w:pgSz w:w="12240" w:h="15840" w:code="1"/>
      <w:pgMar w:top="720" w:right="1296" w:bottom="432" w:left="129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E2C991" w14:textId="77777777" w:rsidR="0058775C" w:rsidRDefault="0058775C">
      <w:r>
        <w:separator/>
      </w:r>
    </w:p>
  </w:endnote>
  <w:endnote w:type="continuationSeparator" w:id="0">
    <w:p w14:paraId="0F1F8C0B" w14:textId="77777777" w:rsidR="0058775C" w:rsidRDefault="0058775C">
      <w:r>
        <w:continuationSeparator/>
      </w:r>
    </w:p>
  </w:endnote>
  <w:endnote w:type="continuationNotice" w:id="1">
    <w:p w14:paraId="30DCBB69" w14:textId="77777777" w:rsidR="0058775C" w:rsidRDefault="0058775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ook w:val="04A0" w:firstRow="1" w:lastRow="0" w:firstColumn="1" w:lastColumn="0" w:noHBand="0" w:noVBand="1"/>
    </w:tblPr>
    <w:tblGrid>
      <w:gridCol w:w="4887"/>
      <w:gridCol w:w="4761"/>
    </w:tblGrid>
    <w:tr w:rsidR="00384904" w14:paraId="03209CB7" w14:textId="77777777" w:rsidTr="00384904">
      <w:tc>
        <w:tcPr>
          <w:tcW w:w="4932" w:type="dxa"/>
          <w:shd w:val="clear" w:color="auto" w:fill="auto"/>
        </w:tcPr>
        <w:p w14:paraId="1CE4C932" w14:textId="2BF94740" w:rsidR="00384904" w:rsidRPr="00384904" w:rsidRDefault="00384904" w:rsidP="00384904">
          <w:pPr>
            <w:pStyle w:val="Chntrang"/>
            <w:rPr>
              <w:rFonts w:ascii="Arial Narrow" w:hAnsi="Arial Narrow"/>
              <w:sz w:val="20"/>
            </w:rPr>
          </w:pPr>
          <w:r w:rsidRPr="00384904">
            <w:rPr>
              <w:rFonts w:ascii="Arial Narrow" w:hAnsi="Arial Narrow"/>
              <w:sz w:val="20"/>
            </w:rPr>
            <w:fldChar w:fldCharType="begin"/>
          </w:r>
          <w:r w:rsidRPr="00384904">
            <w:rPr>
              <w:rFonts w:ascii="Arial Narrow" w:hAnsi="Arial Narrow"/>
              <w:sz w:val="20"/>
            </w:rPr>
            <w:instrText xml:space="preserve"> FILENAME \* MERGEFORMAT </w:instrText>
          </w:r>
          <w:r w:rsidRPr="00384904">
            <w:rPr>
              <w:rFonts w:ascii="Arial Narrow" w:hAnsi="Arial Narrow"/>
              <w:sz w:val="20"/>
            </w:rPr>
            <w:fldChar w:fldCharType="separate"/>
          </w:r>
          <w:r w:rsidR="00274DCF" w:rsidRPr="00274DCF">
            <w:rPr>
              <w:noProof/>
            </w:rPr>
            <w:t>CSE702013</w:t>
          </w:r>
          <w:r w:rsidR="00274DCF">
            <w:rPr>
              <w:rFonts w:ascii="Arial Narrow" w:hAnsi="Arial Narrow"/>
              <w:noProof/>
              <w:sz w:val="20"/>
            </w:rPr>
            <w:t>_MeetingMinutes_Template_VI_V1</w:t>
          </w:r>
          <w:r w:rsidRPr="00384904">
            <w:rPr>
              <w:rFonts w:ascii="Arial Narrow" w:hAnsi="Arial Narrow"/>
              <w:sz w:val="20"/>
            </w:rPr>
            <w:fldChar w:fldCharType="end"/>
          </w:r>
        </w:p>
      </w:tc>
      <w:tc>
        <w:tcPr>
          <w:tcW w:w="4932" w:type="dxa"/>
          <w:shd w:val="clear" w:color="auto" w:fill="auto"/>
        </w:tcPr>
        <w:p w14:paraId="10074CF9" w14:textId="38262931" w:rsidR="00384904" w:rsidRPr="00384904" w:rsidRDefault="00384904" w:rsidP="00384904">
          <w:pPr>
            <w:pStyle w:val="Chntrang"/>
            <w:jc w:val="right"/>
            <w:rPr>
              <w:rFonts w:ascii="Arial Narrow" w:hAnsi="Arial Narrow"/>
              <w:sz w:val="20"/>
            </w:rPr>
          </w:pPr>
          <w:r w:rsidRPr="00384904">
            <w:rPr>
              <w:rFonts w:ascii="Arial Narrow" w:hAnsi="Arial Narrow"/>
              <w:sz w:val="20"/>
            </w:rPr>
            <w:fldChar w:fldCharType="begin"/>
          </w:r>
          <w:r w:rsidRPr="00384904">
            <w:rPr>
              <w:rFonts w:ascii="Arial Narrow" w:hAnsi="Arial Narrow"/>
              <w:sz w:val="20"/>
            </w:rPr>
            <w:instrText xml:space="preserve"> PAGE   \* MERGEFORMAT </w:instrText>
          </w:r>
          <w:r w:rsidRPr="00384904">
            <w:rPr>
              <w:rFonts w:ascii="Arial Narrow" w:hAnsi="Arial Narrow"/>
              <w:sz w:val="20"/>
            </w:rPr>
            <w:fldChar w:fldCharType="separate"/>
          </w:r>
          <w:r w:rsidR="008A50D4">
            <w:rPr>
              <w:rFonts w:ascii="Arial Narrow" w:hAnsi="Arial Narrow"/>
              <w:noProof/>
              <w:sz w:val="20"/>
            </w:rPr>
            <w:t>2</w:t>
          </w:r>
          <w:r w:rsidRPr="00384904">
            <w:rPr>
              <w:rFonts w:ascii="Arial Narrow" w:hAnsi="Arial Narrow"/>
              <w:noProof/>
              <w:sz w:val="20"/>
            </w:rPr>
            <w:fldChar w:fldCharType="end"/>
          </w:r>
        </w:p>
      </w:tc>
    </w:tr>
  </w:tbl>
  <w:p w14:paraId="1528CB0F" w14:textId="77777777" w:rsidR="004266D5" w:rsidRPr="002A6FDA" w:rsidRDefault="004266D5" w:rsidP="002A6FDA">
    <w:pPr>
      <w:pStyle w:val="Chntrang"/>
      <w:jc w:val="center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AFE0EF" w14:textId="77777777" w:rsidR="0058775C" w:rsidRDefault="0058775C">
      <w:r>
        <w:separator/>
      </w:r>
    </w:p>
  </w:footnote>
  <w:footnote w:type="continuationSeparator" w:id="0">
    <w:p w14:paraId="1A2531D4" w14:textId="77777777" w:rsidR="0058775C" w:rsidRDefault="0058775C">
      <w:r>
        <w:continuationSeparator/>
      </w:r>
    </w:p>
  </w:footnote>
  <w:footnote w:type="continuationNotice" w:id="1">
    <w:p w14:paraId="23269A07" w14:textId="77777777" w:rsidR="0058775C" w:rsidRDefault="0058775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4367" w:type="dxa"/>
      <w:tblLayout w:type="fixed"/>
      <w:tblLook w:val="0000" w:firstRow="0" w:lastRow="0" w:firstColumn="0" w:lastColumn="0" w:noHBand="0" w:noVBand="0"/>
    </w:tblPr>
    <w:tblGrid>
      <w:gridCol w:w="1771"/>
      <w:gridCol w:w="6617"/>
      <w:gridCol w:w="5979"/>
    </w:tblGrid>
    <w:tr w:rsidR="00145B1E" w14:paraId="72CD6BB9" w14:textId="77777777" w:rsidTr="00A91EEF">
      <w:trPr>
        <w:cantSplit/>
        <w:trHeight w:val="1425"/>
      </w:trPr>
      <w:tc>
        <w:tcPr>
          <w:tcW w:w="1771" w:type="dxa"/>
        </w:tcPr>
        <w:p w14:paraId="3040C635" w14:textId="52A286E3" w:rsidR="00145B1E" w:rsidRPr="00E44179" w:rsidRDefault="008A50D4" w:rsidP="00C94BEB">
          <w:pPr>
            <w:rPr>
              <w:rFonts w:cs="Arial"/>
            </w:rPr>
          </w:pPr>
          <w:r>
            <w:rPr>
              <w:rFonts w:cs="Arial"/>
              <w:noProof/>
            </w:rPr>
            <w:drawing>
              <wp:inline distT="0" distB="0" distL="0" distR="0" wp14:anchorId="121E5541" wp14:editId="765915B4">
                <wp:extent cx="990600" cy="920750"/>
                <wp:effectExtent l="0" t="0" r="0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90600" cy="920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617" w:type="dxa"/>
        </w:tcPr>
        <w:p w14:paraId="17AE29E6" w14:textId="77777777" w:rsidR="00145B1E" w:rsidRDefault="0052549A" w:rsidP="00145B1E">
          <w:pPr>
            <w:pStyle w:val="u1"/>
            <w:tabs>
              <w:tab w:val="left" w:pos="4860"/>
            </w:tabs>
            <w:jc w:val="center"/>
            <w:rPr>
              <w:rFonts w:ascii="Times New Roman" w:hAnsi="Times New Roman"/>
              <w:sz w:val="28"/>
              <w:szCs w:val="28"/>
              <w:lang w:val="vi-VN"/>
            </w:rPr>
          </w:pPr>
          <w:r w:rsidRPr="00325785">
            <w:rPr>
              <w:rFonts w:ascii="Times New Roman" w:hAnsi="Times New Roman"/>
              <w:color w:val="000000"/>
              <w:sz w:val="28"/>
              <w:szCs w:val="28"/>
            </w:rPr>
            <w:t>KHOA</w:t>
          </w:r>
          <w:r w:rsidRPr="00325785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 xml:space="preserve"> CÔNG NGHỆ THÔNG TIN</w:t>
          </w:r>
          <w:r w:rsidR="00145B1E" w:rsidRPr="00325785">
            <w:rPr>
              <w:rFonts w:ascii="Times New Roman" w:hAnsi="Times New Roman"/>
              <w:color w:val="000000"/>
              <w:sz w:val="28"/>
              <w:szCs w:val="28"/>
            </w:rPr>
            <w:br/>
          </w:r>
          <w:r w:rsidR="0028710D" w:rsidRPr="00325785">
            <w:rPr>
              <w:rFonts w:ascii="Times New Roman" w:hAnsi="Times New Roman"/>
              <w:color w:val="000000"/>
              <w:sz w:val="28"/>
              <w:szCs w:val="28"/>
            </w:rPr>
            <w:t>CSE702013</w:t>
          </w:r>
          <w:r w:rsidR="0028710D" w:rsidRPr="00325785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 xml:space="preserve"> </w:t>
          </w:r>
          <w:r w:rsidRPr="00325785">
            <w:rPr>
              <w:rFonts w:ascii="Times New Roman" w:hAnsi="Times New Roman"/>
              <w:color w:val="000000"/>
              <w:sz w:val="28"/>
              <w:szCs w:val="28"/>
              <w:lang w:val="vi-VN"/>
            </w:rPr>
            <w:t>– Đồ Án Cơ Sở</w:t>
          </w:r>
          <w:r w:rsidR="00145B1E" w:rsidRPr="00325785">
            <w:rPr>
              <w:rFonts w:ascii="Times New Roman" w:hAnsi="Times New Roman"/>
              <w:color w:val="000000"/>
              <w:sz w:val="28"/>
              <w:szCs w:val="28"/>
            </w:rPr>
            <w:br/>
          </w:r>
          <w:r w:rsidR="00802042" w:rsidRPr="00325785">
            <w:rPr>
              <w:rFonts w:ascii="Times New Roman" w:hAnsi="Times New Roman"/>
              <w:sz w:val="28"/>
              <w:szCs w:val="28"/>
            </w:rPr>
            <w:br/>
          </w:r>
          <w:r w:rsidRPr="00325785">
            <w:rPr>
              <w:rFonts w:ascii="Times New Roman" w:hAnsi="Times New Roman"/>
              <w:sz w:val="28"/>
              <w:szCs w:val="28"/>
              <w:lang w:val="vi-VN"/>
            </w:rPr>
            <w:t>Biên Bản Họp</w:t>
          </w:r>
        </w:p>
        <w:p w14:paraId="4000A84F" w14:textId="5D9E2995" w:rsidR="0063035A" w:rsidRPr="0063035A" w:rsidRDefault="0063035A" w:rsidP="0063035A">
          <w:pPr>
            <w:rPr>
              <w:lang w:val="vi-VN"/>
            </w:rPr>
          </w:pPr>
        </w:p>
      </w:tc>
      <w:tc>
        <w:tcPr>
          <w:tcW w:w="5979" w:type="dxa"/>
        </w:tcPr>
        <w:p w14:paraId="7445BC5B" w14:textId="2B3AF9D2" w:rsidR="00145B1E" w:rsidRDefault="00802042" w:rsidP="00145B1E">
          <w:pPr>
            <w:pStyle w:val="u1"/>
            <w:tabs>
              <w:tab w:val="left" w:pos="4860"/>
            </w:tabs>
            <w:ind w:right="4065"/>
            <w:jc w:val="center"/>
          </w:pPr>
          <w:r>
            <w:fldChar w:fldCharType="begin"/>
          </w:r>
          <w:r>
            <w:instrText xml:space="preserve"> INCLUDEPICTURE "https://cs.bilkent.edu.tr/~cs4912/current/images/ing-amblem.png" \* MERGEFORMATINET </w:instrText>
          </w:r>
          <w:r>
            <w:fldChar w:fldCharType="end"/>
          </w:r>
        </w:p>
        <w:p w14:paraId="3257F136" w14:textId="77777777" w:rsidR="00802042" w:rsidRPr="00802042" w:rsidRDefault="00802042" w:rsidP="00802042"/>
      </w:tc>
    </w:tr>
  </w:tbl>
  <w:p w14:paraId="4DAA8082" w14:textId="77777777" w:rsidR="004266D5" w:rsidRDefault="004266D5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4807E7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4693261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66D5"/>
    <w:rsid w:val="00016DFF"/>
    <w:rsid w:val="000E11B1"/>
    <w:rsid w:val="001071C3"/>
    <w:rsid w:val="00145B1E"/>
    <w:rsid w:val="00155255"/>
    <w:rsid w:val="001D7DC5"/>
    <w:rsid w:val="001F12B5"/>
    <w:rsid w:val="002721AE"/>
    <w:rsid w:val="00274DCF"/>
    <w:rsid w:val="00277B20"/>
    <w:rsid w:val="0028710D"/>
    <w:rsid w:val="002A6FDA"/>
    <w:rsid w:val="002C7FF3"/>
    <w:rsid w:val="002D4909"/>
    <w:rsid w:val="00307816"/>
    <w:rsid w:val="00325785"/>
    <w:rsid w:val="00361221"/>
    <w:rsid w:val="00384904"/>
    <w:rsid w:val="003B2F07"/>
    <w:rsid w:val="003F4E3A"/>
    <w:rsid w:val="003F7B00"/>
    <w:rsid w:val="00403198"/>
    <w:rsid w:val="00413DA5"/>
    <w:rsid w:val="004266D5"/>
    <w:rsid w:val="00434BC7"/>
    <w:rsid w:val="0043788C"/>
    <w:rsid w:val="00476A2F"/>
    <w:rsid w:val="004D42BB"/>
    <w:rsid w:val="004E067B"/>
    <w:rsid w:val="0052549A"/>
    <w:rsid w:val="00527B5C"/>
    <w:rsid w:val="0053679B"/>
    <w:rsid w:val="00537CDF"/>
    <w:rsid w:val="0058775C"/>
    <w:rsid w:val="005A2190"/>
    <w:rsid w:val="005A6D89"/>
    <w:rsid w:val="0063035A"/>
    <w:rsid w:val="00660843"/>
    <w:rsid w:val="006F4C82"/>
    <w:rsid w:val="007C1DBF"/>
    <w:rsid w:val="007E79D8"/>
    <w:rsid w:val="008013ED"/>
    <w:rsid w:val="00802042"/>
    <w:rsid w:val="00802FBD"/>
    <w:rsid w:val="008309C6"/>
    <w:rsid w:val="00842848"/>
    <w:rsid w:val="00857CFB"/>
    <w:rsid w:val="00893A8E"/>
    <w:rsid w:val="008A50D4"/>
    <w:rsid w:val="008C0503"/>
    <w:rsid w:val="008D414E"/>
    <w:rsid w:val="008E589B"/>
    <w:rsid w:val="00927B59"/>
    <w:rsid w:val="0093684C"/>
    <w:rsid w:val="009C2AE3"/>
    <w:rsid w:val="009F19E3"/>
    <w:rsid w:val="009F4FEA"/>
    <w:rsid w:val="00A91EEF"/>
    <w:rsid w:val="00AA44D2"/>
    <w:rsid w:val="00AF26B6"/>
    <w:rsid w:val="00B17A7B"/>
    <w:rsid w:val="00B22FF1"/>
    <w:rsid w:val="00B36BC4"/>
    <w:rsid w:val="00B6236C"/>
    <w:rsid w:val="00B67003"/>
    <w:rsid w:val="00B97593"/>
    <w:rsid w:val="00BD1CC6"/>
    <w:rsid w:val="00BD4DE6"/>
    <w:rsid w:val="00C037DF"/>
    <w:rsid w:val="00C14D1B"/>
    <w:rsid w:val="00C6291B"/>
    <w:rsid w:val="00C94BEB"/>
    <w:rsid w:val="00CA4CCB"/>
    <w:rsid w:val="00CA6963"/>
    <w:rsid w:val="00D1263A"/>
    <w:rsid w:val="00DB7394"/>
    <w:rsid w:val="00DF07D0"/>
    <w:rsid w:val="00E441EC"/>
    <w:rsid w:val="00E77A1F"/>
    <w:rsid w:val="00EA4227"/>
    <w:rsid w:val="00ED0E81"/>
    <w:rsid w:val="00F01094"/>
    <w:rsid w:val="00F15879"/>
    <w:rsid w:val="00F24950"/>
    <w:rsid w:val="00FE4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17E6B5A"/>
  <w15:chartTrackingRefBased/>
  <w15:docId w15:val="{A6FCF589-E29E-CE4F-8541-6D9AC5EFC9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Binhthng">
    <w:name w:val="Normal"/>
    <w:qFormat/>
    <w:rsid w:val="00CA6963"/>
    <w:rPr>
      <w:rFonts w:ascii="Arial" w:hAnsi="Arial"/>
      <w:sz w:val="24"/>
      <w:lang w:eastAsia="en-US"/>
    </w:rPr>
  </w:style>
  <w:style w:type="paragraph" w:styleId="u1">
    <w:name w:val="heading 1"/>
    <w:basedOn w:val="Binhthng"/>
    <w:next w:val="Binhthng"/>
    <w:qFormat/>
    <w:pPr>
      <w:keepNext/>
      <w:outlineLvl w:val="0"/>
    </w:pPr>
    <w:rPr>
      <w:sz w:val="32"/>
    </w:rPr>
  </w:style>
  <w:style w:type="paragraph" w:styleId="u2">
    <w:name w:val="heading 2"/>
    <w:basedOn w:val="Binhthng"/>
    <w:next w:val="Binhthng"/>
    <w:qFormat/>
    <w:pPr>
      <w:keepNext/>
      <w:outlineLvl w:val="1"/>
    </w:pPr>
    <w:rPr>
      <w:b/>
      <w:sz w:val="20"/>
    </w:rPr>
  </w:style>
  <w:style w:type="paragraph" w:styleId="u3">
    <w:name w:val="heading 3"/>
    <w:basedOn w:val="Binhthng"/>
    <w:next w:val="Binhthng"/>
    <w:link w:val="u3Char"/>
    <w:qFormat/>
    <w:pPr>
      <w:keepNext/>
      <w:spacing w:before="60" w:after="60"/>
      <w:outlineLvl w:val="2"/>
    </w:pPr>
    <w:rPr>
      <w:b/>
      <w:color w:val="FFFFFF"/>
      <w:sz w:val="26"/>
    </w:rPr>
  </w:style>
  <w:style w:type="paragraph" w:styleId="u4">
    <w:name w:val="heading 4"/>
    <w:basedOn w:val="Binhthng"/>
    <w:next w:val="Binhthng"/>
    <w:qFormat/>
    <w:pPr>
      <w:keepNext/>
      <w:spacing w:before="60" w:after="60"/>
      <w:outlineLvl w:val="3"/>
    </w:pPr>
    <w:rPr>
      <w:i/>
      <w:sz w:val="18"/>
    </w:rPr>
  </w:style>
  <w:style w:type="paragraph" w:styleId="u5">
    <w:name w:val="heading 5"/>
    <w:basedOn w:val="Binhthng"/>
    <w:next w:val="Binhthng"/>
    <w:qFormat/>
    <w:pPr>
      <w:keepNext/>
      <w:outlineLvl w:val="4"/>
    </w:pPr>
    <w:rPr>
      <w:b/>
      <w:sz w:val="1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pPr>
      <w:tabs>
        <w:tab w:val="center" w:pos="4320"/>
        <w:tab w:val="right" w:pos="8640"/>
      </w:tabs>
    </w:pPr>
    <w:rPr>
      <w:b/>
      <w:sz w:val="18"/>
    </w:rPr>
  </w:style>
  <w:style w:type="paragraph" w:styleId="Chntrang">
    <w:name w:val="footer"/>
    <w:basedOn w:val="Binhthng"/>
    <w:link w:val="ChntrangChar"/>
    <w:uiPriority w:val="99"/>
    <w:pPr>
      <w:tabs>
        <w:tab w:val="center" w:pos="4320"/>
        <w:tab w:val="right" w:pos="8640"/>
      </w:tabs>
    </w:pPr>
  </w:style>
  <w:style w:type="paragraph" w:styleId="Sudong">
    <w:name w:val="List Number"/>
    <w:basedOn w:val="Binhthng"/>
    <w:pPr>
      <w:tabs>
        <w:tab w:val="left" w:pos="360"/>
      </w:tabs>
      <w:ind w:left="360" w:hanging="360"/>
    </w:pPr>
  </w:style>
  <w:style w:type="paragraph" w:customStyle="1" w:styleId="CovFormText">
    <w:name w:val="Cov_Form Text"/>
    <w:basedOn w:val="utrang"/>
    <w:pPr>
      <w:tabs>
        <w:tab w:val="clear" w:pos="4320"/>
        <w:tab w:val="clear" w:pos="8640"/>
      </w:tabs>
      <w:spacing w:before="60" w:after="60"/>
    </w:pPr>
    <w:rPr>
      <w:b w:val="0"/>
      <w:noProof/>
    </w:rPr>
  </w:style>
  <w:style w:type="paragraph" w:styleId="VnbanCcchu">
    <w:name w:val="footnote text"/>
    <w:basedOn w:val="Binhthng"/>
    <w:semiHidden/>
    <w:rPr>
      <w:sz w:val="18"/>
    </w:rPr>
  </w:style>
  <w:style w:type="character" w:styleId="ThamchiuCcchu">
    <w:name w:val="footnote reference"/>
    <w:semiHidden/>
    <w:rPr>
      <w:sz w:val="20"/>
      <w:vertAlign w:val="superscript"/>
    </w:rPr>
  </w:style>
  <w:style w:type="paragraph" w:customStyle="1" w:styleId="ABodyBullet1">
    <w:name w:val="A_Body Bullet 1"/>
    <w:basedOn w:val="Binhthng"/>
    <w:pPr>
      <w:spacing w:before="60" w:after="60"/>
    </w:pPr>
    <w:rPr>
      <w:sz w:val="22"/>
    </w:rPr>
  </w:style>
  <w:style w:type="character" w:styleId="ThamchiuChuthich">
    <w:name w:val="annotation reference"/>
    <w:semiHidden/>
    <w:rPr>
      <w:sz w:val="16"/>
    </w:rPr>
  </w:style>
  <w:style w:type="paragraph" w:styleId="VnbanChuthich">
    <w:name w:val="annotation text"/>
    <w:basedOn w:val="Binhthng"/>
    <w:link w:val="VnbanChuthichChar"/>
    <w:semiHidden/>
    <w:rPr>
      <w:sz w:val="20"/>
    </w:rPr>
  </w:style>
  <w:style w:type="character" w:customStyle="1" w:styleId="u3Char">
    <w:name w:val="Đầu đề 3 Char"/>
    <w:link w:val="u3"/>
    <w:rsid w:val="00CA6963"/>
    <w:rPr>
      <w:rFonts w:ascii="Arial" w:hAnsi="Arial"/>
      <w:b/>
      <w:color w:val="FFFFFF"/>
      <w:sz w:val="26"/>
    </w:rPr>
  </w:style>
  <w:style w:type="character" w:customStyle="1" w:styleId="ChntrangChar">
    <w:name w:val="Chân trang Char"/>
    <w:link w:val="Chntrang"/>
    <w:uiPriority w:val="99"/>
    <w:rsid w:val="00384904"/>
    <w:rPr>
      <w:rFonts w:ascii="Arial" w:hAnsi="Arial"/>
      <w:sz w:val="24"/>
    </w:rPr>
  </w:style>
  <w:style w:type="table" w:styleId="LiBang">
    <w:name w:val="Table Grid"/>
    <w:basedOn w:val="BangThngthng"/>
    <w:rsid w:val="003849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huChuthich">
    <w:name w:val="annotation subject"/>
    <w:basedOn w:val="VnbanChuthich"/>
    <w:next w:val="VnbanChuthich"/>
    <w:link w:val="ChuChuthichChar"/>
    <w:rsid w:val="00277B20"/>
    <w:rPr>
      <w:b/>
      <w:bCs/>
    </w:rPr>
  </w:style>
  <w:style w:type="character" w:customStyle="1" w:styleId="VnbanChuthichChar">
    <w:name w:val="Văn bản Chú thích Char"/>
    <w:link w:val="VnbanChuthich"/>
    <w:semiHidden/>
    <w:rsid w:val="00277B20"/>
    <w:rPr>
      <w:rFonts w:ascii="Arial" w:hAnsi="Arial"/>
    </w:rPr>
  </w:style>
  <w:style w:type="character" w:customStyle="1" w:styleId="ChuChuthichChar">
    <w:name w:val="Chủ đề Chú thích Char"/>
    <w:link w:val="ChuChuthich"/>
    <w:rsid w:val="00277B20"/>
    <w:rPr>
      <w:rFonts w:ascii="Arial" w:hAnsi="Arial"/>
      <w:b/>
      <w:bCs/>
    </w:rPr>
  </w:style>
  <w:style w:type="paragraph" w:styleId="Bongchuthich">
    <w:name w:val="Balloon Text"/>
    <w:basedOn w:val="Binhthng"/>
    <w:link w:val="BongchuthichChar"/>
    <w:rsid w:val="00277B20"/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link w:val="Bongchuthich"/>
    <w:rsid w:val="00277B2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matthew\Application%20Data\Microsoft\Templates\Project%20Charter%20Form_1.0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064D6C488808240A931504663625519" ma:contentTypeVersion="14" ma:contentTypeDescription="Create a new document." ma:contentTypeScope="" ma:versionID="1b62e8f1834b831c8f32bb5cb869efd4">
  <xsd:schema xmlns:xsd="http://www.w3.org/2001/XMLSchema" xmlns:xs="http://www.w3.org/2001/XMLSchema" xmlns:p="http://schemas.microsoft.com/office/2006/metadata/properties" xmlns:ns2="f6f721e1-8a62-40be-993d-f44352021507" xmlns:ns3="5d0b22ea-e5ea-49c7-9b62-902e21e51f08" targetNamespace="http://schemas.microsoft.com/office/2006/metadata/properties" ma:root="true" ma:fieldsID="b5faa4c97add08f19085f545fbe457ca" ns2:_="" ns3:_="">
    <xsd:import namespace="f6f721e1-8a62-40be-993d-f44352021507"/>
    <xsd:import namespace="5d0b22ea-e5ea-49c7-9b62-902e21e51f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f721e1-8a62-40be-993d-f443520215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7facb9e-2b26-4d73-808f-93b90f4d655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0b22ea-e5ea-49c7-9b62-902e21e51f08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b31b757f-8087-4096-bcce-f3e636a02fec}" ma:internalName="TaxCatchAll" ma:showField="CatchAllData" ma:web="5d0b22ea-e5ea-49c7-9b62-902e21e51f0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7AEBF5C-3504-4240-8BA9-35202A7A93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6f721e1-8a62-40be-993d-f44352021507"/>
    <ds:schemaRef ds:uri="5d0b22ea-e5ea-49c7-9b62-902e21e51f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FA792F6-BF33-4E25-941C-76550F3FFFA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Project Charter Form_1.0.dot</Template>
  <TotalTime>1</TotalTime>
  <Pages>2</Pages>
  <Words>163</Words>
  <Characters>934</Characters>
  <Application>Microsoft Office Word</Application>
  <DocSecurity>0</DocSecurity>
  <Lines>7</Lines>
  <Paragraphs>2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CS491-CS492 Meeting Minutes Document Template</vt:lpstr>
      <vt:lpstr>CS491-CS492 Meeting Minutes Document Template</vt:lpstr>
    </vt:vector>
  </TitlesOfParts>
  <Company>Bilkent University</Company>
  <LinksUpToDate>false</LinksUpToDate>
  <CharactersWithSpaces>1095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CS491-CS492 Meeting Minutes Document Template</dc:title>
  <dc:subject/>
  <dc:creator>Erhan Dolak</dc:creator>
  <cp:keywords>Meeting Minutes</cp:keywords>
  <cp:lastModifiedBy>Hieu Trong</cp:lastModifiedBy>
  <cp:revision>2</cp:revision>
  <cp:lastPrinted>2023-11-07T07:46:00Z</cp:lastPrinted>
  <dcterms:created xsi:type="dcterms:W3CDTF">2023-11-07T07:47:00Z</dcterms:created>
  <dcterms:modified xsi:type="dcterms:W3CDTF">2023-11-07T07:47:00Z</dcterms:modified>
</cp:coreProperties>
</file>